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"/>
        <w:id w:val="230900255"/>
        <w:placeholder>
          <w:docPart w:val="E68676E8E8B74BA5B6764404B4F4A41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CE6B8C" w:rsidRPr="00C33693" w:rsidRDefault="00702F70" w:rsidP="00702F70">
          <w:pPr>
            <w:pStyle w:val="Title"/>
          </w:pPr>
          <w:r>
            <w:t>Infrastructure Management Report</w:t>
          </w:r>
        </w:p>
      </w:sdtContent>
    </w:sdt>
    <w:p w:rsidR="00CD35C6" w:rsidRPr="00A92B36" w:rsidRDefault="00702F70" w:rsidP="00A92B36">
      <w:pPr>
        <w:pStyle w:val="Subtitle"/>
      </w:pPr>
      <w:r>
        <w:t>Software Engineering Project</w:t>
      </w:r>
    </w:p>
    <w:p w:rsidR="00FD0B76" w:rsidRDefault="00702F70" w:rsidP="00702F70">
      <w:pPr>
        <w:pStyle w:val="Author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-- For Prof. </w:t>
      </w:r>
      <w:r w:rsidRPr="00702F70">
        <w:rPr>
          <w:noProof/>
        </w:rPr>
        <w:t>K. Chandrasekaran</w:t>
      </w: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44"/>
          <w:szCs w:val="44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 w:rsidRPr="00702F70">
        <w:rPr>
          <w:rFonts w:ascii="Arial" w:hAnsi="Arial" w:cs="Arial"/>
          <w:color w:val="140E0B" w:themeColor="text2"/>
          <w:sz w:val="44"/>
          <w:szCs w:val="44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Submitted By</w:t>
      </w:r>
    </w:p>
    <w:p w:rsidR="00702F70" w:rsidRPr="00702F70" w:rsidRDefault="00702F70" w:rsidP="00702F70">
      <w:pPr>
        <w:jc w:val="center"/>
        <w:rPr>
          <w:rFonts w:ascii="Arial" w:hAnsi="Arial" w:cs="Arial"/>
          <w:sz w:val="44"/>
          <w:szCs w:val="44"/>
        </w:rPr>
      </w:pPr>
    </w:p>
    <w:p w:rsidR="00702F70" w:rsidRDefault="00702F70" w:rsidP="00702F70">
      <w:pPr>
        <w:pStyle w:val="ListNumber"/>
      </w:pPr>
      <w:r>
        <w:t>Pavan Vachhani</w:t>
      </w:r>
    </w:p>
    <w:p w:rsidR="00702F70" w:rsidRDefault="00702F70" w:rsidP="00702F70">
      <w:pPr>
        <w:pStyle w:val="ListBullet"/>
      </w:pPr>
      <w:r>
        <w:t>Roll No.: 16CO151</w:t>
      </w:r>
    </w:p>
    <w:p w:rsidR="00702F70" w:rsidRDefault="00702F70" w:rsidP="00702F70">
      <w:pPr>
        <w:pStyle w:val="ListBullet"/>
      </w:pPr>
      <w:r>
        <w:t xml:space="preserve">Email: </w:t>
      </w:r>
      <w:hyperlink r:id="rId8" w:history="1">
        <w:r w:rsidRPr="003A3F61">
          <w:rPr>
            <w:rStyle w:val="Hyperlink"/>
          </w:rPr>
          <w:t>vachhanihpavan@gmail.com</w:t>
        </w:r>
      </w:hyperlink>
    </w:p>
    <w:p w:rsidR="00702F70" w:rsidRDefault="00702F70" w:rsidP="00702F70">
      <w:pPr>
        <w:pStyle w:val="ListBullet"/>
      </w:pPr>
      <w:r>
        <w:t>Mobile: 9611592296</w:t>
      </w:r>
    </w:p>
    <w:p w:rsidR="00702F70" w:rsidRDefault="00702F70" w:rsidP="00702F70">
      <w:pPr>
        <w:pStyle w:val="ListNumber"/>
      </w:pPr>
      <w:r>
        <w:t>Kaushik</w:t>
      </w:r>
      <w:r w:rsidR="005128F7">
        <w:t xml:space="preserve"> I</w:t>
      </w:r>
    </w:p>
    <w:p w:rsidR="00702F70" w:rsidRDefault="00702F70" w:rsidP="00702F70">
      <w:pPr>
        <w:pStyle w:val="ListBullet"/>
      </w:pPr>
      <w:r>
        <w:t>Roll No.: 16C</w:t>
      </w:r>
      <w:r w:rsidR="005128F7">
        <w:t>O120</w:t>
      </w:r>
    </w:p>
    <w:p w:rsidR="00702F70" w:rsidRDefault="00702F70" w:rsidP="00702F70">
      <w:pPr>
        <w:pStyle w:val="ListBullet"/>
      </w:pPr>
      <w:r>
        <w:t xml:space="preserve">Email: </w:t>
      </w:r>
      <w:hyperlink r:id="rId9" w:history="1">
        <w:r w:rsidR="005128F7" w:rsidRPr="009806F3">
          <w:rPr>
            <w:rStyle w:val="Hyperlink"/>
          </w:rPr>
          <w:t>kaushik5699@gmail.com</w:t>
        </w:r>
      </w:hyperlink>
    </w:p>
    <w:p w:rsidR="00702F70" w:rsidRDefault="00702F70" w:rsidP="00702F70">
      <w:pPr>
        <w:pStyle w:val="ListBullet"/>
      </w:pPr>
      <w:r>
        <w:t>Mobile: 9</w:t>
      </w:r>
      <w:r w:rsidR="005128F7">
        <w:t>482346989</w:t>
      </w:r>
      <w:bookmarkStart w:id="0" w:name="_GoBack"/>
      <w:bookmarkEnd w:id="0"/>
    </w:p>
    <w:p w:rsidR="00702F70" w:rsidRPr="00702F70" w:rsidRDefault="00702F70" w:rsidP="00702F70">
      <w:pPr>
        <w:pStyle w:val="ListNumber"/>
        <w:numPr>
          <w:ilvl w:val="0"/>
          <w:numId w:val="0"/>
        </w:numPr>
        <w:ind w:left="2769"/>
      </w:pPr>
    </w:p>
    <w:p w:rsidR="00896BA8" w:rsidRDefault="00702F70" w:rsidP="00702F70">
      <w:pPr>
        <w:pStyle w:val="Author"/>
        <w:sectPr w:rsidR="00896BA8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</w:p>
    <w:bookmarkStart w:id="1" w:name="_Toc478399504" w:displacedByCustomXml="next"/>
    <w:sdt>
      <w:sdtPr>
        <w:id w:val="67314093"/>
        <w:placeholder>
          <w:docPart w:val="8D09253B68E54062B330EBE0F94E2421"/>
        </w:placeholder>
        <w:temporary/>
        <w:showingPlcHdr/>
        <w15:appearance w15:val="hidden"/>
      </w:sdtPr>
      <w:sdtEndPr/>
      <w:sdtContent>
        <w:p w:rsidR="00896BA8" w:rsidRDefault="00A92B36" w:rsidP="00444F31">
          <w:pPr>
            <w:pStyle w:val="Heading1"/>
          </w:pPr>
          <w:r>
            <w:t>Heading 1</w:t>
          </w:r>
        </w:p>
      </w:sdtContent>
    </w:sdt>
    <w:bookmarkEnd w:id="1" w:displacedByCustomXml="prev"/>
    <w:sdt>
      <w:sdtPr>
        <w:id w:val="-925342616"/>
        <w:placeholder>
          <w:docPart w:val="45E32CB4A285477D9FA6D08CAF255165"/>
        </w:placeholder>
        <w:temporary/>
        <w:showingPlcHdr/>
        <w15:appearance w15:val="hidden"/>
      </w:sdtPr>
      <w:sdtEndPr/>
      <w:sdtContent>
        <w:p w:rsidR="00DC21BA" w:rsidRDefault="00DC21BA" w:rsidP="00DC21BA">
          <w:r>
            <w:t>To replace the placeholder text on this page, you can just select it all and then start typing. But don’t do that just yet!</w:t>
          </w:r>
        </w:p>
        <w:p w:rsidR="00896BA8" w:rsidRPr="00A92B36" w:rsidRDefault="00DC21BA" w:rsidP="00C33693">
          <w:r>
            <w:t>First check out a few tips to help you quickly format your report. You might be amazed at how easy it is.</w:t>
          </w:r>
        </w:p>
      </w:sdtContent>
    </w:sdt>
    <w:sdt>
      <w:sdtPr>
        <w:id w:val="479738216"/>
        <w:placeholder>
          <w:docPart w:val="789A9352062F483E9312697D4CF6DC5B"/>
        </w:placeholder>
        <w:temporary/>
        <w:showingPlcHdr/>
        <w15:appearance w15:val="hidden"/>
      </w:sdtPr>
      <w:sdtEndPr/>
      <w:sdtContent>
        <w:p w:rsidR="00516859" w:rsidRPr="00514122" w:rsidRDefault="00516859" w:rsidP="00516859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D75B6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F37401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2" w:name="_Toc478399505" w:displacedByCustomXml="next"/>
    <w:sdt>
      <w:sdtPr>
        <w:id w:val="1396471769"/>
        <w:placeholder>
          <w:docPart w:val="0491C0E02C9A4D5DB962FCA59EEAF651"/>
        </w:placeholder>
        <w:temporary/>
        <w:showingPlcHdr/>
        <w15:appearance w15:val="hidden"/>
      </w:sdtPr>
      <w:sdtEndPr/>
      <w:sdtContent>
        <w:p w:rsidR="00516859" w:rsidRDefault="00516859" w:rsidP="00516859">
          <w:pPr>
            <w:pStyle w:val="Heading2"/>
            <w:rPr>
              <w:rFonts w:asciiTheme="minorHAnsi" w:eastAsiaTheme="minorEastAsia" w:hAnsiTheme="minorHAnsi" w:cstheme="minorBidi"/>
              <w:caps/>
              <w:color w:val="140E0B" w:themeColor="text2"/>
            </w:rPr>
          </w:pPr>
          <w:r>
            <w:t>Heading 2</w:t>
          </w:r>
        </w:p>
      </w:sdtContent>
    </w:sdt>
    <w:bookmarkEnd w:id="2" w:displacedByCustomXml="prev"/>
    <w:sdt>
      <w:sdtPr>
        <w:id w:val="2023809393"/>
        <w:placeholder>
          <w:docPart w:val="BDCCB4B40EF4489399E68DD2CEDB2768"/>
        </w:placeholder>
        <w:temporary/>
        <w:showingPlcHdr/>
        <w15:appearance w15:val="hidden"/>
      </w:sdtPr>
      <w:sdtEndPr/>
      <w:sdtContent>
        <w:p w:rsidR="00516859" w:rsidRDefault="00516859" w:rsidP="00516859">
          <w:r>
            <w:t>You might like the photo on the cover page as much as we do, but if it’s not ideal for your report, it’s easy to replace it with your own.</w:t>
          </w:r>
        </w:p>
        <w:p w:rsidR="00737AFA" w:rsidRDefault="00516859">
          <w:r>
            <w:t>Just delete the placeholder picture. Then, on the Insert tab, click Picture to select one from your files.</w:t>
          </w:r>
        </w:p>
      </w:sdtContent>
    </w:sdt>
    <w:sectPr w:rsidR="00737AFA" w:rsidSect="00737AFA">
      <w:headerReference w:type="default" r:id="rId10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FA5" w:rsidRDefault="00001FA5" w:rsidP="00C93FE0">
      <w:pPr>
        <w:spacing w:after="0" w:line="240" w:lineRule="auto"/>
      </w:pPr>
      <w:r>
        <w:separator/>
      </w:r>
    </w:p>
    <w:p w:rsidR="00001FA5" w:rsidRDefault="00001FA5"/>
  </w:endnote>
  <w:endnote w:type="continuationSeparator" w:id="0">
    <w:p w:rsidR="00001FA5" w:rsidRDefault="00001FA5" w:rsidP="00C93FE0">
      <w:pPr>
        <w:spacing w:after="0" w:line="240" w:lineRule="auto"/>
      </w:pPr>
      <w:r>
        <w:continuationSeparator/>
      </w:r>
    </w:p>
    <w:p w:rsidR="00001FA5" w:rsidRDefault="00001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FA5" w:rsidRDefault="00001FA5" w:rsidP="00C93FE0">
      <w:pPr>
        <w:spacing w:after="0" w:line="240" w:lineRule="auto"/>
      </w:pPr>
      <w:r>
        <w:separator/>
      </w:r>
    </w:p>
    <w:p w:rsidR="00001FA5" w:rsidRDefault="00001FA5"/>
  </w:footnote>
  <w:footnote w:type="continuationSeparator" w:id="0">
    <w:p w:rsidR="00001FA5" w:rsidRDefault="00001FA5" w:rsidP="00C93FE0">
      <w:pPr>
        <w:spacing w:after="0" w:line="240" w:lineRule="auto"/>
      </w:pPr>
      <w:r>
        <w:continuationSeparator/>
      </w:r>
    </w:p>
    <w:p w:rsidR="00001FA5" w:rsidRDefault="00001F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14FC419C002E4255B34DAB4EF98785B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:rsidR="00351CBE" w:rsidRDefault="00702F70" w:rsidP="00351CBE">
              <w:pPr>
                <w:pStyle w:val="Header"/>
                <w:rPr>
                  <w:rStyle w:val="HeaderChar"/>
                </w:rPr>
              </w:pPr>
              <w:r>
                <w:t>Infrastructure Management Report</w:t>
              </w:r>
            </w:p>
          </w:sdtContent>
        </w:sdt>
      </w:tc>
      <w:tc>
        <w:tcPr>
          <w:tcW w:w="288" w:type="dxa"/>
        </w:tcPr>
        <w:p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81E7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27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29"/>
        </w:tabs>
        <w:ind w:left="3129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489"/>
        </w:tabs>
        <w:ind w:left="34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8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2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49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429A0"/>
    <w:multiLevelType w:val="multilevel"/>
    <w:tmpl w:val="CC80C04C"/>
    <w:lvl w:ilvl="0">
      <w:start w:val="1"/>
      <w:numFmt w:val="bullet"/>
      <w:pStyle w:val="ListBullet"/>
      <w:lvlText w:val=""/>
      <w:lvlJc w:val="left"/>
      <w:pPr>
        <w:ind w:left="3269" w:hanging="389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"/>
      <w:lvlJc w:val="left"/>
      <w:pPr>
        <w:ind w:left="1042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31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20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09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98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87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76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65" w:hanging="389"/>
      </w:pPr>
      <w:rPr>
        <w:rFonts w:ascii="Symbol" w:hAnsi="Symbol" w:hint="default"/>
      </w:rPr>
    </w:lvl>
  </w:abstractNum>
  <w:abstractNum w:abstractNumId="14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F70"/>
    <w:rsid w:val="00001FA5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158EB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D0C"/>
    <w:rsid w:val="005128F7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02F7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732683"/>
  <w15:chartTrackingRefBased/>
  <w15:docId w15:val="{65D5D287-A757-49FA-826A-5AFE3646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02F70"/>
    <w:pPr>
      <w:spacing w:after="2160" w:line="240" w:lineRule="auto"/>
      <w:contextualSpacing/>
      <w:jc w:val="center"/>
    </w:pPr>
    <w:rPr>
      <w:rFonts w:ascii="Consolas" w:eastAsiaTheme="majorEastAsia" w:hAnsi="Consolas" w:cstheme="majorBidi"/>
      <w:color w:val="009ED6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02F70"/>
    <w:rPr>
      <w:rFonts w:ascii="Consolas" w:eastAsiaTheme="majorEastAsia" w:hAnsi="Consolas" w:cstheme="majorBidi"/>
      <w:color w:val="009ED6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702F70"/>
    <w:pPr>
      <w:numPr>
        <w:ilvl w:val="1"/>
      </w:numPr>
      <w:spacing w:before="680"/>
      <w:contextualSpacing/>
      <w:jc w:val="center"/>
    </w:pPr>
    <w:rPr>
      <w:rFonts w:ascii="Consolas" w:eastAsiaTheme="minorEastAsia" w:hAnsi="Consolas"/>
      <w:color w:val="00ADEA"/>
      <w:sz w:val="52"/>
    </w:rPr>
  </w:style>
  <w:style w:type="character" w:customStyle="1" w:styleId="SubtitleChar">
    <w:name w:val="Subtitle Char"/>
    <w:basedOn w:val="DefaultParagraphFont"/>
    <w:link w:val="Subtitle"/>
    <w:uiPriority w:val="3"/>
    <w:rsid w:val="00702F70"/>
    <w:rPr>
      <w:rFonts w:ascii="Consolas" w:eastAsiaTheme="minorEastAsia" w:hAnsi="Consolas"/>
      <w:color w:val="00ADEA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702F70"/>
    <w:pPr>
      <w:numPr>
        <w:numId w:val="15"/>
      </w:numPr>
    </w:pPr>
    <w:rPr>
      <w:rFonts w:ascii="Consolas" w:hAnsi="Consolas"/>
      <w:color w:val="614435" w:themeColor="text2" w:themeTint="BF"/>
      <w:sz w:val="24"/>
    </w:r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702F70"/>
    <w:pPr>
      <w:numPr>
        <w:numId w:val="5"/>
      </w:numPr>
    </w:pPr>
    <w:rPr>
      <w:rFonts w:ascii="Bodoni MT" w:hAnsi="Bodoni MT"/>
      <w:color w:val="443C33" w:themeColor="background2" w:themeShade="40"/>
      <w:sz w:val="28"/>
    </w:r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702F70"/>
    <w:rPr>
      <w:color w:val="5C9A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8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chhanihpav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ushik569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\AppData\Roaming\Microsoft\Templates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8676E8E8B74BA5B6764404B4F4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96BB5-E600-4E30-BCAF-BE1A7DA4771C}"/>
      </w:docPartPr>
      <w:docPartBody>
        <w:p w:rsidR="0096062C" w:rsidRDefault="00D9777C">
          <w:pPr>
            <w:pStyle w:val="E68676E8E8B74BA5B6764404B4F4A414"/>
          </w:pPr>
          <w:r>
            <w:t>Title</w:t>
          </w:r>
        </w:p>
      </w:docPartBody>
    </w:docPart>
    <w:docPart>
      <w:docPartPr>
        <w:name w:val="8D09253B68E54062B330EBE0F94E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3B248-5513-4D21-8277-C4B939770038}"/>
      </w:docPartPr>
      <w:docPartBody>
        <w:p w:rsidR="0096062C" w:rsidRDefault="00D9777C">
          <w:pPr>
            <w:pStyle w:val="8D09253B68E54062B330EBE0F94E2421"/>
          </w:pPr>
          <w:r>
            <w:t>Heading 1</w:t>
          </w:r>
        </w:p>
      </w:docPartBody>
    </w:docPart>
    <w:docPart>
      <w:docPartPr>
        <w:name w:val="45E32CB4A285477D9FA6D08CAF25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91C67-C228-418E-BA32-006316B3C753}"/>
      </w:docPartPr>
      <w:docPartBody>
        <w:p w:rsidR="00A35748" w:rsidRDefault="00D9777C" w:rsidP="00DC21BA">
          <w:r>
            <w:t>To replace the placeholder text on this page, you can just select it all and then start typing. But don’t do that just yet!</w:t>
          </w:r>
        </w:p>
        <w:p w:rsidR="0096062C" w:rsidRDefault="00D9777C">
          <w:pPr>
            <w:pStyle w:val="45E32CB4A285477D9FA6D08CAF255165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789A9352062F483E9312697D4CF6D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B07AF-F54E-4FF7-9E64-2AC068E7263E}"/>
      </w:docPartPr>
      <w:docPartBody>
        <w:p w:rsidR="00A35748" w:rsidRPr="00514122" w:rsidRDefault="00D9777C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35748" w:rsidRDefault="00D9777C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96062C" w:rsidRDefault="00D9777C">
          <w:pPr>
            <w:pStyle w:val="789A9352062F483E9312697D4CF6DC5B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0491C0E02C9A4D5DB962FCA59EEAF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206-0A40-4A12-93A6-5F28E7F33C3E}"/>
      </w:docPartPr>
      <w:docPartBody>
        <w:p w:rsidR="0096062C" w:rsidRDefault="00D9777C">
          <w:pPr>
            <w:pStyle w:val="0491C0E02C9A4D5DB962FCA59EEAF651"/>
          </w:pPr>
          <w:r>
            <w:t>Heading 2</w:t>
          </w:r>
        </w:p>
      </w:docPartBody>
    </w:docPart>
    <w:docPart>
      <w:docPartPr>
        <w:name w:val="BDCCB4B40EF4489399E68DD2CEDB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6303C-2FB2-4FF6-AE6A-DDC63617115B}"/>
      </w:docPartPr>
      <w:docPartBody>
        <w:p w:rsidR="00A35748" w:rsidRDefault="00D9777C" w:rsidP="00516859">
          <w:r>
            <w:t>You might like the photo on the cover page as much as we do, but if it’s not ideal for your report, it’s easy to replace it with your own.</w:t>
          </w:r>
        </w:p>
        <w:p w:rsidR="0096062C" w:rsidRDefault="00D9777C">
          <w:pPr>
            <w:pStyle w:val="BDCCB4B40EF4489399E68DD2CEDB2768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14FC419C002E4255B34DAB4EF9878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44D56-DC0C-4D30-A61D-D1A03F279C40}"/>
      </w:docPartPr>
      <w:docPartBody>
        <w:p w:rsidR="0096062C" w:rsidRDefault="00D9777C">
          <w:pPr>
            <w:pStyle w:val="14FC419C002E4255B34DAB4EF98785B1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7C"/>
    <w:rsid w:val="0096062C"/>
    <w:rsid w:val="00A61AD8"/>
    <w:rsid w:val="00D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676E8E8B74BA5B6764404B4F4A414">
    <w:name w:val="E68676E8E8B74BA5B6764404B4F4A414"/>
  </w:style>
  <w:style w:type="paragraph" w:customStyle="1" w:styleId="959FA09FC1454255A5895813B4CE08D2">
    <w:name w:val="959FA09FC1454255A5895813B4CE08D2"/>
  </w:style>
  <w:style w:type="paragraph" w:customStyle="1" w:styleId="868FBB47C6714BAAB3665CAA23527640">
    <w:name w:val="868FBB47C6714BAAB3665CAA23527640"/>
  </w:style>
  <w:style w:type="paragraph" w:customStyle="1" w:styleId="8D09253B68E54062B330EBE0F94E2421">
    <w:name w:val="8D09253B68E54062B330EBE0F94E2421"/>
  </w:style>
  <w:style w:type="paragraph" w:customStyle="1" w:styleId="45E32CB4A285477D9FA6D08CAF255165">
    <w:name w:val="45E32CB4A285477D9FA6D08CAF255165"/>
  </w:style>
  <w:style w:type="paragraph" w:styleId="ListBullet">
    <w:name w:val="List Bullet"/>
    <w:basedOn w:val="Normal"/>
    <w:uiPriority w:val="10"/>
    <w:qFormat/>
    <w:pPr>
      <w:numPr>
        <w:numId w:val="1"/>
      </w:numPr>
      <w:jc w:val="both"/>
    </w:pPr>
    <w:rPr>
      <w:rFonts w:eastAsiaTheme="minorHAnsi"/>
      <w:color w:val="262626" w:themeColor="text1" w:themeTint="D9"/>
      <w:szCs w:val="22"/>
      <w:lang w:bidi="ar-SA"/>
    </w:rPr>
  </w:style>
  <w:style w:type="paragraph" w:customStyle="1" w:styleId="789A9352062F483E9312697D4CF6DC5B">
    <w:name w:val="789A9352062F483E9312697D4CF6DC5B"/>
  </w:style>
  <w:style w:type="paragraph" w:customStyle="1" w:styleId="0491C0E02C9A4D5DB962FCA59EEAF651">
    <w:name w:val="0491C0E02C9A4D5DB962FCA59EEAF651"/>
  </w:style>
  <w:style w:type="paragraph" w:customStyle="1" w:styleId="BDCCB4B40EF4489399E68DD2CEDB2768">
    <w:name w:val="BDCCB4B40EF4489399E68DD2CEDB2768"/>
  </w:style>
  <w:style w:type="paragraph" w:customStyle="1" w:styleId="14FC419C002E4255B34DAB4EF98785B1">
    <w:name w:val="14FC419C002E4255B34DAB4EF9878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096A-8B98-45FB-8278-ECE63B06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>Infrastructure Management Report</cp:keywords>
  <dc:description/>
  <cp:lastModifiedBy>Kaushik Ilango</cp:lastModifiedBy>
  <cp:revision>2</cp:revision>
  <dcterms:created xsi:type="dcterms:W3CDTF">2018-01-13T06:44:00Z</dcterms:created>
  <dcterms:modified xsi:type="dcterms:W3CDTF">2018-01-13T06:44:00Z</dcterms:modified>
</cp:coreProperties>
</file>